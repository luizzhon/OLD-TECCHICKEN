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64BE8A10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>NOME DO PROJETO: TEC</w:t>
            </w:r>
            <w:r w:rsidR="00103314">
              <w:rPr>
                <w:sz w:val="28"/>
                <w:szCs w:val="28"/>
                <w:u w:val="single"/>
              </w:rPr>
              <w:t>’</w:t>
            </w:r>
            <w:r w:rsidRPr="00623434">
              <w:rPr>
                <w:sz w:val="28"/>
                <w:szCs w:val="28"/>
                <w:u w:val="single"/>
              </w:rPr>
              <w:t>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7145293F">
            <wp:simplePos x="0" y="0"/>
            <wp:positionH relativeFrom="column">
              <wp:posOffset>4112520</wp:posOffset>
            </wp:positionH>
            <wp:positionV relativeFrom="paragraph">
              <wp:posOffset>-1060693</wp:posOffset>
            </wp:positionV>
            <wp:extent cx="1317159" cy="1274474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260" cy="127554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5750CB00" w14:textId="457C4B4D" w:rsidR="00E57F66" w:rsidRDefault="00C6217F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8F1903">
            <w:rPr>
              <w:sz w:val="24"/>
              <w:szCs w:val="24"/>
            </w:rPr>
            <w:fldChar w:fldCharType="begin"/>
          </w:r>
          <w:r w:rsidRPr="00760325">
            <w:instrText xml:space="preserve"> TOC \o "1-3" \h \z \u </w:instrText>
          </w:r>
          <w:r w:rsidRPr="008F1903">
            <w:rPr>
              <w:sz w:val="24"/>
              <w:szCs w:val="24"/>
            </w:rPr>
            <w:fldChar w:fldCharType="separate"/>
          </w:r>
          <w:hyperlink w:anchor="_Toc66124432" w:history="1">
            <w:r w:rsidR="00E57F66" w:rsidRPr="00DB439E">
              <w:rPr>
                <w:rStyle w:val="Hyperlink"/>
                <w:noProof/>
              </w:rPr>
              <w:t>Criação do Termo “TEC’CHICKEN”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5188A68D" w14:textId="23747369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3" w:history="1">
            <w:r w:rsidR="00E57F66" w:rsidRPr="00DB439E">
              <w:rPr>
                <w:rStyle w:val="Hyperlink"/>
                <w:noProof/>
              </w:rPr>
              <w:t>Justificativa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26A4A1D" w14:textId="583C7C2B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4" w:history="1">
            <w:r w:rsidR="00E57F66" w:rsidRPr="00DB439E">
              <w:rPr>
                <w:rStyle w:val="Hyperlink"/>
                <w:noProof/>
              </w:rPr>
              <w:t>Objetivo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42A9FAAD" w14:textId="4A848058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5" w:history="1">
            <w:r w:rsidR="00E57F66" w:rsidRPr="00DB439E">
              <w:rPr>
                <w:rStyle w:val="Hyperlink"/>
                <w:noProof/>
              </w:rPr>
              <w:t>Planejamento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E0284E9" w14:textId="5BAB024F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6" w:history="1">
            <w:r w:rsidR="00E57F66" w:rsidRPr="00DB439E">
              <w:rPr>
                <w:rStyle w:val="Hyperlink"/>
                <w:noProof/>
              </w:rPr>
              <w:t>Escopo e Arquitetura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1B1A2C2" w14:textId="4B4CC83F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7" w:history="1">
            <w:r w:rsidR="00E57F66" w:rsidRPr="00DB439E">
              <w:rPr>
                <w:rStyle w:val="Hyperlink"/>
                <w:noProof/>
              </w:rPr>
              <w:t>Sustentação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_Toc66124437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2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66BDA439" w14:textId="2A564975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8" w:history="1">
            <w:r w:rsidR="00E57F66" w:rsidRPr="00DB439E">
              <w:rPr>
                <w:rStyle w:val="Hyperlink"/>
                <w:noProof/>
              </w:rPr>
              <w:t>Produto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_Toc66124438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451FDF2" w14:textId="525F3A8E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39" w:history="1">
            <w:r w:rsidR="00E57F66" w:rsidRPr="00DB439E">
              <w:rPr>
                <w:rStyle w:val="Hyperlink"/>
                <w:noProof/>
              </w:rPr>
              <w:t>Contexto de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_Toc66124439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2887DB39" w14:textId="4031D257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0" w:history="1">
            <w:r w:rsidR="00E57F66" w:rsidRPr="00DB439E">
              <w:rPr>
                <w:rStyle w:val="Hyperlink"/>
                <w:noProof/>
              </w:rPr>
              <w:t>Marcos do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_Toc66124440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3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7EF1D6EC" w14:textId="36A3AD08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1" w:history="1">
            <w:r w:rsidR="00E57F66" w:rsidRPr="00DB439E">
              <w:rPr>
                <w:rStyle w:val="Hyperlink"/>
                <w:noProof/>
              </w:rPr>
              <w:t>Premissas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_Toc66124441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F04F0" w14:textId="02273EDF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2" w:history="1">
            <w:r w:rsidR="00E57F66" w:rsidRPr="00DB439E">
              <w:rPr>
                <w:rStyle w:val="Hyperlink"/>
                <w:noProof/>
                <w:lang w:eastAsia="pt-BR"/>
              </w:rPr>
              <w:t>Restrições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_Toc66124442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06FD1F91" w14:textId="27299AE0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3" w:history="1">
            <w:r w:rsidR="00E57F66" w:rsidRPr="00DB439E">
              <w:rPr>
                <w:rStyle w:val="Hyperlink"/>
                <w:noProof/>
                <w:lang w:eastAsia="pt-BR"/>
              </w:rPr>
              <w:t>Requisitos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_Toc66124443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7B0AFE1" w14:textId="5593EE4B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4" w:history="1">
            <w:r w:rsidR="00E57F66" w:rsidRPr="00DB439E">
              <w:rPr>
                <w:rStyle w:val="Hyperlink"/>
                <w:noProof/>
              </w:rPr>
              <w:t>Equipe envolvida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_Toc66124444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058190B" w14:textId="573DDEFA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5" w:history="1">
            <w:r w:rsidR="00E57F66" w:rsidRPr="00DB439E">
              <w:rPr>
                <w:rStyle w:val="Hyperlink"/>
                <w:noProof/>
              </w:rPr>
              <w:t>Backlog do Projeto: Importância dos requisitos para o negócio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_Toc66124445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4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1EC5675B" w14:textId="74E37888" w:rsidR="00E57F66" w:rsidRDefault="00845923" w:rsidP="0081643D">
          <w:pPr>
            <w:pStyle w:val="Sumrio1"/>
            <w:spacing w:after="0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6124446" w:history="1">
            <w:r w:rsidR="00E57F66" w:rsidRPr="00DB439E">
              <w:rPr>
                <w:rStyle w:val="Hyperlink"/>
                <w:noProof/>
              </w:rPr>
              <w:t>Integrantes deste Projeto</w:t>
            </w:r>
            <w:r w:rsidR="00E57F66">
              <w:rPr>
                <w:noProof/>
                <w:webHidden/>
              </w:rPr>
              <w:tab/>
            </w:r>
            <w:r w:rsidR="00E57F66">
              <w:rPr>
                <w:noProof/>
                <w:webHidden/>
              </w:rPr>
              <w:fldChar w:fldCharType="begin"/>
            </w:r>
            <w:r w:rsidR="00E57F66">
              <w:rPr>
                <w:noProof/>
                <w:webHidden/>
              </w:rPr>
              <w:instrText xml:space="preserve"> PAGEREF _Toc66124446 \h </w:instrText>
            </w:r>
            <w:r w:rsidR="00E57F66">
              <w:rPr>
                <w:noProof/>
                <w:webHidden/>
              </w:rPr>
            </w:r>
            <w:r w:rsidR="00E57F66">
              <w:rPr>
                <w:noProof/>
                <w:webHidden/>
              </w:rPr>
              <w:fldChar w:fldCharType="separate"/>
            </w:r>
            <w:r w:rsidR="00E57F66">
              <w:rPr>
                <w:noProof/>
                <w:webHidden/>
              </w:rPr>
              <w:t>5</w:t>
            </w:r>
            <w:r w:rsidR="00E57F66">
              <w:rPr>
                <w:noProof/>
                <w:webHidden/>
              </w:rPr>
              <w:fldChar w:fldCharType="end"/>
            </w:r>
          </w:hyperlink>
        </w:p>
        <w:p w14:paraId="30E7B7E5" w14:textId="1EC2C0CF" w:rsidR="00C32B5F" w:rsidRPr="00760325" w:rsidRDefault="00C6217F" w:rsidP="005170B4">
          <w:pPr>
            <w:pStyle w:val="Sumrio1"/>
            <w:numPr>
              <w:ilvl w:val="0"/>
              <w:numId w:val="0"/>
            </w:numPr>
          </w:pPr>
          <w:r w:rsidRPr="008F1903">
            <w:rPr>
              <w:sz w:val="24"/>
              <w:szCs w:val="24"/>
            </w:rPr>
            <w:fldChar w:fldCharType="end"/>
          </w:r>
        </w:p>
      </w:sdtContent>
    </w:sdt>
    <w:p w14:paraId="56DA7614" w14:textId="19A32BD4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6124432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2D807B8A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612443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produto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468D68FF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612443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>nas granjas e oferece</w:t>
      </w:r>
      <w:r w:rsidR="00D16912" w:rsidRPr="00760325">
        <w:rPr>
          <w:rFonts w:ascii="Times New Roman" w:hAnsi="Times New Roman" w:cs="Times New Roman"/>
          <w:sz w:val="32"/>
          <w:szCs w:val="32"/>
        </w:rPr>
        <w:t xml:space="preserve">r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um </w:t>
      </w:r>
      <w:r w:rsidR="00B15EE9" w:rsidRPr="00760325">
        <w:rPr>
          <w:rFonts w:ascii="Times New Roman" w:hAnsi="Times New Roman" w:cs="Times New Roman"/>
          <w:sz w:val="32"/>
          <w:szCs w:val="32"/>
        </w:rPr>
        <w:t>auxílio ao agricultor.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612443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612443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53C9CE5F" w14:textId="15F91D8E" w:rsidR="00A43441" w:rsidRPr="00760325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612443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 d</w:t>
      </w:r>
      <w:r w:rsidR="00A03099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nosso sistema</w:t>
      </w:r>
      <w:r w:rsidR="00A03099" w:rsidRPr="00760325">
        <w:rPr>
          <w:rFonts w:ascii="Times New Roman" w:hAnsi="Times New Roman" w:cs="Times New Roman"/>
          <w:sz w:val="32"/>
          <w:szCs w:val="32"/>
        </w:rPr>
        <w:t xml:space="preserve"> 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que é um servidor </w:t>
      </w:r>
      <w:r w:rsidR="007F2A94" w:rsidRPr="00760325">
        <w:rPr>
          <w:rFonts w:ascii="Times New Roman" w:hAnsi="Times New Roman" w:cs="Times New Roman"/>
          <w:sz w:val="32"/>
          <w:szCs w:val="32"/>
        </w:rPr>
        <w:t>seguro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por ele ser em nuvem</w:t>
      </w:r>
      <w:r w:rsidR="00513066" w:rsidRPr="00760325">
        <w:rPr>
          <w:rFonts w:ascii="Times New Roman" w:hAnsi="Times New Roman" w:cs="Times New Roman"/>
          <w:sz w:val="32"/>
          <w:szCs w:val="32"/>
        </w:rPr>
        <w:t>, ou seja,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não tem risco de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ter </w:t>
      </w:r>
      <w:r w:rsidR="00D31072" w:rsidRPr="00760325">
        <w:rPr>
          <w:rFonts w:ascii="Times New Roman" w:hAnsi="Times New Roman" w:cs="Times New Roman"/>
          <w:sz w:val="32"/>
          <w:szCs w:val="32"/>
        </w:rPr>
        <w:t xml:space="preserve">algum </w:t>
      </w:r>
      <w:r w:rsidR="00513066" w:rsidRPr="00760325">
        <w:rPr>
          <w:rFonts w:ascii="Times New Roman" w:hAnsi="Times New Roman" w:cs="Times New Roman"/>
          <w:sz w:val="32"/>
          <w:szCs w:val="32"/>
        </w:rPr>
        <w:t xml:space="preserve">problema </w:t>
      </w:r>
      <w:r w:rsidR="001D6096" w:rsidRPr="00760325">
        <w:rPr>
          <w:rFonts w:ascii="Times New Roman" w:hAnsi="Times New Roman" w:cs="Times New Roman"/>
          <w:sz w:val="32"/>
          <w:szCs w:val="32"/>
        </w:rPr>
        <w:t>físico</w:t>
      </w:r>
      <w:r w:rsidR="009A4CD2" w:rsidRPr="00760325">
        <w:rPr>
          <w:rFonts w:ascii="Times New Roman" w:hAnsi="Times New Roman" w:cs="Times New Roman"/>
          <w:sz w:val="32"/>
          <w:szCs w:val="32"/>
        </w:rPr>
        <w:t>, dessa forma,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sempre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>ficará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73C06" w:rsidRPr="00760325">
        <w:rPr>
          <w:rFonts w:ascii="Times New Roman" w:hAnsi="Times New Roman" w:cs="Times New Roman"/>
          <w:sz w:val="32"/>
          <w:szCs w:val="32"/>
        </w:rPr>
        <w:t>armazenado</w:t>
      </w:r>
      <w:r w:rsidR="00DC3326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65903" w:rsidRPr="00760325">
        <w:rPr>
          <w:rFonts w:ascii="Times New Roman" w:hAnsi="Times New Roman" w:cs="Times New Roman"/>
          <w:sz w:val="32"/>
          <w:szCs w:val="32"/>
        </w:rPr>
        <w:t xml:space="preserve">em um backup </w:t>
      </w:r>
      <w:r w:rsidR="00DC3326" w:rsidRPr="00760325">
        <w:rPr>
          <w:rFonts w:ascii="Times New Roman" w:hAnsi="Times New Roman" w:cs="Times New Roman"/>
          <w:sz w:val="32"/>
          <w:szCs w:val="32"/>
        </w:rPr>
        <w:t>seguro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1D6096" w:rsidRPr="00760325">
        <w:rPr>
          <w:rFonts w:ascii="Times New Roman" w:hAnsi="Times New Roman" w:cs="Times New Roman"/>
          <w:sz w:val="32"/>
          <w:szCs w:val="32"/>
        </w:rPr>
        <w:t>independente</w:t>
      </w:r>
      <w:r w:rsidR="009610BE" w:rsidRPr="00760325">
        <w:rPr>
          <w:rFonts w:ascii="Times New Roman" w:hAnsi="Times New Roman" w:cs="Times New Roman"/>
          <w:sz w:val="32"/>
          <w:szCs w:val="32"/>
        </w:rPr>
        <w:t xml:space="preserve"> d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 computador que </w:t>
      </w:r>
      <w:r w:rsidR="00263DB2" w:rsidRPr="00760325">
        <w:rPr>
          <w:rFonts w:ascii="Times New Roman" w:hAnsi="Times New Roman" w:cs="Times New Roman"/>
          <w:sz w:val="32"/>
          <w:szCs w:val="32"/>
        </w:rPr>
        <w:t>usa</w:t>
      </w:r>
      <w:r w:rsidR="0021464E" w:rsidRPr="00760325">
        <w:rPr>
          <w:rFonts w:ascii="Times New Roman" w:hAnsi="Times New Roman" w:cs="Times New Roman"/>
          <w:sz w:val="32"/>
          <w:szCs w:val="32"/>
        </w:rPr>
        <w:t>mos</w:t>
      </w:r>
      <w:r w:rsidR="00575FA1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73EFE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C70FE5" w:rsidRPr="00760325">
        <w:rPr>
          <w:rFonts w:ascii="Times New Roman" w:hAnsi="Times New Roman" w:cs="Times New Roman"/>
          <w:sz w:val="32"/>
          <w:szCs w:val="32"/>
        </w:rPr>
        <w:t>o local em que estamos</w:t>
      </w:r>
      <w:r w:rsidR="00263DB2" w:rsidRPr="00760325">
        <w:rPr>
          <w:rFonts w:ascii="Times New Roman" w:hAnsi="Times New Roman" w:cs="Times New Roman"/>
          <w:sz w:val="32"/>
          <w:szCs w:val="32"/>
        </w:rPr>
        <w:t xml:space="preserve">. Para manter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projeto funcionando </w:t>
      </w:r>
      <w:r w:rsidR="007D7FF0" w:rsidRPr="00760325">
        <w:rPr>
          <w:rFonts w:ascii="Times New Roman" w:hAnsi="Times New Roman" w:cs="Times New Roman"/>
          <w:sz w:val="32"/>
          <w:szCs w:val="32"/>
        </w:rPr>
        <w:t>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prevenir possíveis erros</w:t>
      </w:r>
      <w:r w:rsidR="00AF24F8" w:rsidRPr="00760325">
        <w:rPr>
          <w:rFonts w:ascii="Times New Roman" w:hAnsi="Times New Roman" w:cs="Times New Roman"/>
          <w:sz w:val="32"/>
          <w:szCs w:val="32"/>
        </w:rPr>
        <w:t>,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>dúvidas ou dificuldades para utilização</w:t>
      </w:r>
      <w:r w:rsidR="001A4432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4E4C9B" w:rsidRPr="00760325">
        <w:rPr>
          <w:rFonts w:ascii="Times New Roman" w:hAnsi="Times New Roman" w:cs="Times New Roman"/>
          <w:sz w:val="32"/>
          <w:szCs w:val="32"/>
        </w:rPr>
        <w:t>haverá</w:t>
      </w:r>
      <w:r w:rsidR="005F099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formas de contato com </w:t>
      </w:r>
      <w:r w:rsidR="00066583" w:rsidRPr="00760325">
        <w:rPr>
          <w:rFonts w:ascii="Times New Roman" w:hAnsi="Times New Roman" w:cs="Times New Roman"/>
          <w:sz w:val="32"/>
          <w:szCs w:val="32"/>
        </w:rPr>
        <w:t>a equipe de suporte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E4C9B" w:rsidRPr="00760325">
        <w:rPr>
          <w:rFonts w:ascii="Times New Roman" w:hAnsi="Times New Roman" w:cs="Times New Roman"/>
          <w:sz w:val="32"/>
          <w:szCs w:val="32"/>
        </w:rPr>
        <w:t xml:space="preserve">ou </w:t>
      </w:r>
      <w:r w:rsidR="00BB0B59" w:rsidRPr="00760325">
        <w:rPr>
          <w:rFonts w:ascii="Times New Roman" w:hAnsi="Times New Roman" w:cs="Times New Roman"/>
          <w:sz w:val="32"/>
          <w:szCs w:val="32"/>
        </w:rPr>
        <w:t xml:space="preserve">com os </w:t>
      </w:r>
      <w:r w:rsidR="007C549B" w:rsidRPr="00760325">
        <w:rPr>
          <w:rFonts w:ascii="Times New Roman" w:hAnsi="Times New Roman" w:cs="Times New Roman"/>
          <w:sz w:val="32"/>
          <w:szCs w:val="32"/>
        </w:rPr>
        <w:t>donos do projeto</w:t>
      </w:r>
      <w:r w:rsidR="00BB0B59" w:rsidRPr="00760325">
        <w:rPr>
          <w:rFonts w:ascii="Times New Roman" w:hAnsi="Times New Roman" w:cs="Times New Roman"/>
          <w:sz w:val="32"/>
          <w:szCs w:val="32"/>
        </w:rPr>
        <w:t>, neste caso</w:t>
      </w:r>
      <w:r w:rsidR="008B1384" w:rsidRPr="00760325">
        <w:rPr>
          <w:rFonts w:ascii="Times New Roman" w:hAnsi="Times New Roman" w:cs="Times New Roman"/>
          <w:sz w:val="32"/>
          <w:szCs w:val="32"/>
        </w:rPr>
        <w:t>, será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através do site </w:t>
      </w:r>
      <w:r w:rsidR="008B1384" w:rsidRPr="00760325">
        <w:rPr>
          <w:rFonts w:ascii="Times New Roman" w:hAnsi="Times New Roman" w:cs="Times New Roman"/>
          <w:sz w:val="32"/>
          <w:szCs w:val="32"/>
        </w:rPr>
        <w:t>com uma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opção 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de </w:t>
      </w:r>
      <w:r w:rsidR="007C549B" w:rsidRPr="00760325">
        <w:rPr>
          <w:rFonts w:ascii="Times New Roman" w:hAnsi="Times New Roman" w:cs="Times New Roman"/>
          <w:sz w:val="32"/>
          <w:szCs w:val="32"/>
        </w:rPr>
        <w:t>contato</w:t>
      </w:r>
      <w:r w:rsidR="008B1384" w:rsidRPr="00760325">
        <w:rPr>
          <w:rFonts w:ascii="Times New Roman" w:hAnsi="Times New Roman" w:cs="Times New Roman"/>
          <w:sz w:val="32"/>
          <w:szCs w:val="32"/>
        </w:rPr>
        <w:t>, nes</w:t>
      </w:r>
      <w:r w:rsidR="006520B0" w:rsidRPr="00760325">
        <w:rPr>
          <w:rFonts w:ascii="Times New Roman" w:hAnsi="Times New Roman" w:cs="Times New Roman"/>
          <w:sz w:val="32"/>
          <w:szCs w:val="32"/>
        </w:rPr>
        <w:t>ta</w:t>
      </w:r>
      <w:r w:rsidR="001D6B09" w:rsidRPr="00760325">
        <w:rPr>
          <w:rFonts w:ascii="Times New Roman" w:hAnsi="Times New Roman" w:cs="Times New Roman"/>
          <w:sz w:val="32"/>
          <w:szCs w:val="32"/>
        </w:rPr>
        <w:t xml:space="preserve"> mesma</w:t>
      </w:r>
      <w:r w:rsidR="00851E1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8B1384" w:rsidRPr="00760325">
        <w:rPr>
          <w:rFonts w:ascii="Times New Roman" w:hAnsi="Times New Roman" w:cs="Times New Roman"/>
          <w:sz w:val="32"/>
          <w:szCs w:val="32"/>
        </w:rPr>
        <w:t>aba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520B0" w:rsidRPr="00760325">
        <w:rPr>
          <w:rFonts w:ascii="Times New Roman" w:hAnsi="Times New Roman" w:cs="Times New Roman"/>
          <w:sz w:val="32"/>
          <w:szCs w:val="32"/>
        </w:rPr>
        <w:t>terá</w:t>
      </w:r>
      <w:r w:rsidR="008B1384" w:rsidRPr="00760325">
        <w:rPr>
          <w:rFonts w:ascii="Times New Roman" w:hAnsi="Times New Roman" w:cs="Times New Roman"/>
          <w:sz w:val="32"/>
          <w:szCs w:val="32"/>
        </w:rPr>
        <w:t xml:space="preserve"> o 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nosso e-mail caso </w:t>
      </w:r>
      <w:r w:rsidR="001D6B09" w:rsidRPr="00760325">
        <w:rPr>
          <w:rFonts w:ascii="Times New Roman" w:hAnsi="Times New Roman" w:cs="Times New Roman"/>
          <w:sz w:val="32"/>
          <w:szCs w:val="32"/>
        </w:rPr>
        <w:t>haja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algum problema</w:t>
      </w:r>
      <w:r w:rsidR="001D6B09" w:rsidRPr="00760325">
        <w:rPr>
          <w:rFonts w:ascii="Times New Roman" w:hAnsi="Times New Roman" w:cs="Times New Roman"/>
          <w:sz w:val="32"/>
          <w:szCs w:val="32"/>
        </w:rPr>
        <w:t>,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dificuldade </w:t>
      </w:r>
      <w:r w:rsidR="001D6B09" w:rsidRPr="00760325">
        <w:rPr>
          <w:rFonts w:ascii="Times New Roman" w:hAnsi="Times New Roman" w:cs="Times New Roman"/>
          <w:sz w:val="32"/>
          <w:szCs w:val="32"/>
        </w:rPr>
        <w:t>ou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dúvida que não seja </w:t>
      </w:r>
      <w:r w:rsidR="003E34B7" w:rsidRPr="00760325">
        <w:rPr>
          <w:rFonts w:ascii="Times New Roman" w:hAnsi="Times New Roman" w:cs="Times New Roman"/>
          <w:sz w:val="32"/>
          <w:szCs w:val="32"/>
        </w:rPr>
        <w:t>de tanta relevância</w:t>
      </w:r>
      <w:r w:rsidR="00622AC9" w:rsidRPr="00760325">
        <w:rPr>
          <w:rFonts w:ascii="Times New Roman" w:hAnsi="Times New Roman" w:cs="Times New Roman"/>
          <w:sz w:val="32"/>
          <w:szCs w:val="32"/>
        </w:rPr>
        <w:t>, o cliente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6948B4" w:rsidRPr="00760325">
        <w:rPr>
          <w:rFonts w:ascii="Times New Roman" w:hAnsi="Times New Roman" w:cs="Times New Roman"/>
          <w:sz w:val="32"/>
          <w:szCs w:val="32"/>
        </w:rPr>
        <w:t>poderá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mandar um e-mail</w:t>
      </w:r>
      <w:r w:rsidR="0069088C" w:rsidRPr="00760325">
        <w:rPr>
          <w:rFonts w:ascii="Times New Roman" w:hAnsi="Times New Roman" w:cs="Times New Roman"/>
          <w:sz w:val="32"/>
          <w:szCs w:val="32"/>
        </w:rPr>
        <w:t xml:space="preserve"> ou entrar 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em contato </w:t>
      </w:r>
      <w:r w:rsidR="003F6DF5" w:rsidRPr="00760325">
        <w:rPr>
          <w:rFonts w:ascii="Times New Roman" w:hAnsi="Times New Roman" w:cs="Times New Roman"/>
          <w:sz w:val="32"/>
          <w:szCs w:val="32"/>
        </w:rPr>
        <w:t>pelo telefone fixo</w:t>
      </w:r>
      <w:r w:rsidR="00531CBA" w:rsidRPr="00760325">
        <w:rPr>
          <w:rFonts w:ascii="Times New Roman" w:hAnsi="Times New Roman" w:cs="Times New Roman"/>
          <w:sz w:val="32"/>
          <w:szCs w:val="32"/>
        </w:rPr>
        <w:t xml:space="preserve"> através do nosso site</w:t>
      </w:r>
      <w:r w:rsidR="003F6DF5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B3024D" w:rsidRPr="00760325">
        <w:rPr>
          <w:rFonts w:ascii="Times New Roman" w:hAnsi="Times New Roman" w:cs="Times New Roman"/>
          <w:sz w:val="32"/>
          <w:szCs w:val="32"/>
        </w:rPr>
        <w:t>a</w:t>
      </w:r>
      <w:r w:rsidR="00F4598A" w:rsidRPr="00760325">
        <w:rPr>
          <w:rFonts w:ascii="Times New Roman" w:hAnsi="Times New Roman" w:cs="Times New Roman"/>
          <w:sz w:val="32"/>
          <w:szCs w:val="32"/>
        </w:rPr>
        <w:t>demais, as nossas</w:t>
      </w:r>
      <w:r w:rsidR="00352C60" w:rsidRPr="00760325">
        <w:rPr>
          <w:rFonts w:ascii="Times New Roman" w:hAnsi="Times New Roman" w:cs="Times New Roman"/>
          <w:sz w:val="32"/>
          <w:szCs w:val="32"/>
        </w:rPr>
        <w:t xml:space="preserve"> redes sociais</w:t>
      </w:r>
      <w:r w:rsidR="007C549B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52C60" w:rsidRPr="00760325">
        <w:rPr>
          <w:rFonts w:ascii="Times New Roman" w:hAnsi="Times New Roman" w:cs="Times New Roman"/>
          <w:sz w:val="32"/>
          <w:szCs w:val="32"/>
        </w:rPr>
        <w:t>como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053E9C" w:rsidRPr="00760325">
        <w:rPr>
          <w:rFonts w:ascii="Times New Roman" w:hAnsi="Times New Roman" w:cs="Times New Roman"/>
          <w:sz w:val="32"/>
          <w:szCs w:val="32"/>
        </w:rPr>
        <w:t>WhatsApp</w:t>
      </w:r>
      <w:r w:rsidR="00C06A53" w:rsidRPr="00760325">
        <w:rPr>
          <w:rFonts w:ascii="Times New Roman" w:hAnsi="Times New Roman" w:cs="Times New Roman"/>
          <w:sz w:val="32"/>
          <w:szCs w:val="32"/>
        </w:rPr>
        <w:t>, Facebook, e Instagram</w:t>
      </w:r>
      <w:r w:rsidR="00F4598A" w:rsidRPr="00760325">
        <w:rPr>
          <w:rFonts w:ascii="Times New Roman" w:hAnsi="Times New Roman" w:cs="Times New Roman"/>
          <w:sz w:val="32"/>
          <w:szCs w:val="32"/>
        </w:rPr>
        <w:t xml:space="preserve"> sempre estarão disponíveis</w:t>
      </w:r>
      <w:r w:rsidR="00E972EC" w:rsidRPr="00760325">
        <w:rPr>
          <w:rFonts w:ascii="Times New Roman" w:hAnsi="Times New Roman" w:cs="Times New Roman"/>
          <w:sz w:val="32"/>
          <w:szCs w:val="32"/>
        </w:rPr>
        <w:t xml:space="preserve"> para atendê-los da melhor maneira possível</w:t>
      </w:r>
      <w:r w:rsidR="00C06A53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>além disso</w:t>
      </w:r>
      <w:r w:rsidR="00C06A53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531CBA" w:rsidRPr="00760325">
        <w:rPr>
          <w:rFonts w:ascii="Times New Roman" w:hAnsi="Times New Roman" w:cs="Times New Roman"/>
          <w:sz w:val="32"/>
          <w:szCs w:val="32"/>
        </w:rPr>
        <w:t>terá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o serviço de atendimento ao cliente</w:t>
      </w:r>
      <w:r w:rsidR="00DF55BD" w:rsidRPr="00760325">
        <w:rPr>
          <w:rFonts w:ascii="Times New Roman" w:hAnsi="Times New Roman" w:cs="Times New Roman"/>
          <w:sz w:val="32"/>
          <w:szCs w:val="32"/>
        </w:rPr>
        <w:t>,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caso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 mesmo </w:t>
      </w:r>
      <w:r w:rsidR="00053E9C" w:rsidRPr="00760325">
        <w:rPr>
          <w:rFonts w:ascii="Times New Roman" w:hAnsi="Times New Roman" w:cs="Times New Roman"/>
          <w:sz w:val="32"/>
          <w:szCs w:val="32"/>
        </w:rPr>
        <w:t>que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ira </w:t>
      </w:r>
      <w:r w:rsidR="00053E9C" w:rsidRPr="00760325">
        <w:rPr>
          <w:rFonts w:ascii="Times New Roman" w:hAnsi="Times New Roman" w:cs="Times New Roman"/>
          <w:sz w:val="32"/>
          <w:szCs w:val="32"/>
        </w:rPr>
        <w:t>fazer alguma reclamação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elogio </w:t>
      </w:r>
      <w:r w:rsidR="00DF55BD" w:rsidRPr="00760325">
        <w:rPr>
          <w:rFonts w:ascii="Times New Roman" w:hAnsi="Times New Roman" w:cs="Times New Roman"/>
          <w:sz w:val="32"/>
          <w:szCs w:val="32"/>
        </w:rPr>
        <w:t xml:space="preserve">ou dúvida,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e a cada 6 meses um técnico contratado pela nossa empresa</w:t>
      </w:r>
      <w:r w:rsidR="000C3A8D" w:rsidRPr="00760325">
        <w:rPr>
          <w:rFonts w:ascii="Times New Roman" w:hAnsi="Times New Roman" w:cs="Times New Roman"/>
          <w:sz w:val="32"/>
          <w:szCs w:val="32"/>
        </w:rPr>
        <w:t xml:space="preserve"> se deslocar</w:t>
      </w:r>
      <w:r w:rsidR="00E3528D" w:rsidRPr="00760325">
        <w:rPr>
          <w:rFonts w:ascii="Times New Roman" w:hAnsi="Times New Roman" w:cs="Times New Roman"/>
          <w:sz w:val="32"/>
          <w:szCs w:val="32"/>
        </w:rPr>
        <w:t>á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3528D" w:rsidRPr="00760325">
        <w:rPr>
          <w:rFonts w:ascii="Times New Roman" w:hAnsi="Times New Roman" w:cs="Times New Roman"/>
          <w:sz w:val="32"/>
          <w:szCs w:val="32"/>
        </w:rPr>
        <w:t xml:space="preserve">até a 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Granja do cliente </w:t>
      </w:r>
      <w:r w:rsidR="000C6A0E" w:rsidRPr="00760325">
        <w:rPr>
          <w:rFonts w:ascii="Times New Roman" w:hAnsi="Times New Roman" w:cs="Times New Roman"/>
          <w:sz w:val="32"/>
          <w:szCs w:val="32"/>
        </w:rPr>
        <w:t>com o intuito de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fazer a manutenção e revisão de todos os sensores</w:t>
      </w:r>
      <w:r w:rsidR="000C6A0E" w:rsidRPr="00760325">
        <w:rPr>
          <w:rFonts w:ascii="Times New Roman" w:hAnsi="Times New Roman" w:cs="Times New Roman"/>
          <w:sz w:val="32"/>
          <w:szCs w:val="32"/>
        </w:rPr>
        <w:t>,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 e também</w:t>
      </w:r>
      <w:r w:rsidR="00053E9C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CB1B10" w:rsidRPr="00760325">
        <w:rPr>
          <w:rFonts w:ascii="Times New Roman" w:hAnsi="Times New Roman" w:cs="Times New Roman"/>
          <w:sz w:val="32"/>
          <w:szCs w:val="32"/>
        </w:rPr>
        <w:t xml:space="preserve">de toda </w:t>
      </w:r>
      <w:r w:rsidR="00053E9C" w:rsidRPr="00760325">
        <w:rPr>
          <w:rFonts w:ascii="Times New Roman" w:hAnsi="Times New Roman" w:cs="Times New Roman"/>
          <w:sz w:val="32"/>
          <w:szCs w:val="32"/>
        </w:rPr>
        <w:t>parte física do nosso sistema</w:t>
      </w:r>
      <w:r w:rsidR="0072021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02E7C57" w14:textId="52170F8D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6124438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BD2F5B" w:rsidRPr="00760325">
        <w:rPr>
          <w:rFonts w:ascii="Times New Roman" w:hAnsi="Times New Roman" w:cs="Times New Roman"/>
          <w:sz w:val="32"/>
          <w:szCs w:val="32"/>
        </w:rPr>
        <w:t>Sensor de temperatura.</w:t>
      </w:r>
    </w:p>
    <w:p w14:paraId="7F5D1375" w14:textId="3700E07E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6124439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P</w:t>
      </w:r>
      <w:r w:rsidRPr="00776B28">
        <w:rPr>
          <w:rFonts w:ascii="Times New Roman" w:hAnsi="Times New Roman" w:cs="Times New Roman"/>
          <w:sz w:val="32"/>
          <w:szCs w:val="32"/>
        </w:rPr>
        <w:t>ara chegar nessa área de negócio foram levantadas várias opções no mercado e a área escolhida foi a de agronegócio, uma área bem vasta para ser explorada e desenvolvida.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Com estudos sobre a criação desses animais, notamos que os produtos derivados de galinha têm grande impacto na economia do país. 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4DD987F6" w14:textId="63A5E20A" w:rsidR="00B23B9C" w:rsidRPr="00760325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776B28">
        <w:rPr>
          <w:rFonts w:ascii="Times New Roman" w:hAnsi="Times New Roman" w:cs="Times New Roman"/>
          <w:sz w:val="32"/>
          <w:szCs w:val="32"/>
        </w:rPr>
        <w:t>Na produção de galinhas, possui diversos processos e cuidados para que não ocorra perda de capital, sendo a deterioração dos frangos e dos ovos. Um deles é o controle de temperatura, onde estatisticamente ocorre a morte de galinhas por altas temperaturas. Um caso recente foi a morte de mais de 1 milhão de galinhas escaldadas pela alta temperatura na região.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6124440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6124441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6124442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6124443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42C64E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6124444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>composta de 7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6124445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209C17A9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26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0E53DA">
        <w:rPr>
          <w:rFonts w:ascii="Times New Roman" w:hAnsi="Times New Roman" w:cs="Times New Roman"/>
          <w:sz w:val="32"/>
          <w:szCs w:val="32"/>
        </w:rPr>
        <w:t>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6124446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54CC4CDC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Antonio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2B8D10B0" w14:textId="7A57874C" w:rsidR="00401DD5" w:rsidRDefault="00BD727F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4BF62EC9" w14:textId="77777777" w:rsidR="00E27D6E" w:rsidRPr="00E27D6E" w:rsidRDefault="00E27D6E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27D6E" w:rsidRPr="00E27D6E" w:rsidSect="00D819B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189E5" w14:textId="77777777" w:rsidR="00620248" w:rsidRDefault="00620248" w:rsidP="005E1593">
      <w:r>
        <w:separator/>
      </w:r>
    </w:p>
  </w:endnote>
  <w:endnote w:type="continuationSeparator" w:id="0">
    <w:p w14:paraId="77470C2B" w14:textId="77777777" w:rsidR="00620248" w:rsidRDefault="00620248" w:rsidP="005E1593">
      <w:r>
        <w:continuationSeparator/>
      </w:r>
    </w:p>
  </w:endnote>
  <w:endnote w:type="continuationNotice" w:id="1">
    <w:p w14:paraId="62AF8916" w14:textId="77777777" w:rsidR="00620248" w:rsidRDefault="00620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355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1075" w14:textId="77777777" w:rsidR="00620248" w:rsidRDefault="00620248" w:rsidP="005E1593">
      <w:r>
        <w:separator/>
      </w:r>
    </w:p>
  </w:footnote>
  <w:footnote w:type="continuationSeparator" w:id="0">
    <w:p w14:paraId="6C43E358" w14:textId="77777777" w:rsidR="00620248" w:rsidRDefault="00620248" w:rsidP="005E1593">
      <w:r>
        <w:continuationSeparator/>
      </w:r>
    </w:p>
  </w:footnote>
  <w:footnote w:type="continuationNotice" w:id="1">
    <w:p w14:paraId="5233C4F9" w14:textId="77777777" w:rsidR="00620248" w:rsidRDefault="00620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619A"/>
    <w:rsid w:val="000C064D"/>
    <w:rsid w:val="000C1AC0"/>
    <w:rsid w:val="000C3A8D"/>
    <w:rsid w:val="000C6A0E"/>
    <w:rsid w:val="000C722A"/>
    <w:rsid w:val="000D0CEC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77E7"/>
    <w:rsid w:val="00563142"/>
    <w:rsid w:val="00567B70"/>
    <w:rsid w:val="0057176A"/>
    <w:rsid w:val="00573C06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C576C"/>
    <w:rsid w:val="00AD4635"/>
    <w:rsid w:val="00AD4967"/>
    <w:rsid w:val="00AD5349"/>
    <w:rsid w:val="00AD5B5D"/>
    <w:rsid w:val="00AD735B"/>
    <w:rsid w:val="00AE1992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32B1"/>
    <w:rsid w:val="00C73EE0"/>
    <w:rsid w:val="00C7676A"/>
    <w:rsid w:val="00C8284F"/>
    <w:rsid w:val="00C851E3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232B34BB-9DAB-4034-BE15-3124E84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164</TotalTime>
  <Pages>1</Pages>
  <Words>1096</Words>
  <Characters>5920</Characters>
  <Application>Microsoft Office Word</Application>
  <DocSecurity>4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7002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143</cp:revision>
  <dcterms:created xsi:type="dcterms:W3CDTF">2021-03-04T22:55:00Z</dcterms:created>
  <dcterms:modified xsi:type="dcterms:W3CDTF">2021-03-26T21:58:00Z</dcterms:modified>
</cp:coreProperties>
</file>